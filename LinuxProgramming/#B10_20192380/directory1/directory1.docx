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F79F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4705696D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35AA4C32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139EC95" w14:textId="383B5D0E" w:rsidR="008E6B85" w:rsidRPr="00E3780D" w:rsidRDefault="00FE563B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586DA119" wp14:editId="5FB9F38C">
            <wp:extent cx="7010400" cy="5803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B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  <w:rsid w:val="00F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EB7B"/>
  <w15:chartTrackingRefBased/>
  <w15:docId w15:val="{23519EB1-C2A5-4F43-B6F7-A916E91F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1</cp:revision>
  <dcterms:created xsi:type="dcterms:W3CDTF">2022-04-12T06:51:00Z</dcterms:created>
  <dcterms:modified xsi:type="dcterms:W3CDTF">2022-04-12T06:52:00Z</dcterms:modified>
</cp:coreProperties>
</file>