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1139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17AF96CB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4638B07A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07D72425" w14:textId="54C2CFD4" w:rsidR="008E6B85" w:rsidRPr="00E3780D" w:rsidRDefault="005235A6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50ABD347" wp14:editId="1FA660BB">
            <wp:extent cx="7174230" cy="33547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A6"/>
    <w:rsid w:val="000B086F"/>
    <w:rsid w:val="001E09E6"/>
    <w:rsid w:val="002A6F2E"/>
    <w:rsid w:val="002B0555"/>
    <w:rsid w:val="00422F99"/>
    <w:rsid w:val="00493123"/>
    <w:rsid w:val="004E5160"/>
    <w:rsid w:val="004E68FF"/>
    <w:rsid w:val="005235A6"/>
    <w:rsid w:val="005F34EF"/>
    <w:rsid w:val="006121F2"/>
    <w:rsid w:val="00616922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59D4"/>
  <w15:chartTrackingRefBased/>
  <w15:docId w15:val="{7D524E6C-949C-694A-A421-194F5E73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1</cp:revision>
  <dcterms:created xsi:type="dcterms:W3CDTF">2022-04-12T12:48:00Z</dcterms:created>
  <dcterms:modified xsi:type="dcterms:W3CDTF">2022-04-12T12:49:00Z</dcterms:modified>
</cp:coreProperties>
</file>