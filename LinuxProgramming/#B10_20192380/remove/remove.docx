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E942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A1A437F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4C9C33A8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F7689AD" w14:textId="577CBC16" w:rsidR="008E6B85" w:rsidRPr="00E3780D" w:rsidRDefault="008F5A16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7486D09" wp14:editId="6F00CFC8">
            <wp:extent cx="7174230" cy="352679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CF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682066"/>
    <w:rsid w:val="00833E82"/>
    <w:rsid w:val="008613DD"/>
    <w:rsid w:val="008B5BB5"/>
    <w:rsid w:val="008E6B85"/>
    <w:rsid w:val="008F5A16"/>
    <w:rsid w:val="0099400F"/>
    <w:rsid w:val="009B4DD6"/>
    <w:rsid w:val="00A012CF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6A17"/>
  <w15:chartTrackingRefBased/>
  <w15:docId w15:val="{C2C0B249-10F8-D547-99A0-BFD062F4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2022-04-06T07:48:00Z</dcterms:created>
  <dcterms:modified xsi:type="dcterms:W3CDTF">2022-04-06T07:54:00Z</dcterms:modified>
</cp:coreProperties>
</file>