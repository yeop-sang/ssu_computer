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E490" w14:textId="33307E22" w:rsidR="00C40D9F" w:rsidRPr="00E3780D" w:rsidRDefault="008613DD" w:rsidP="0057642C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A903C62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4DCC" w14:textId="0795468E" w:rsidR="008E6B85" w:rsidRPr="00E3780D" w:rsidRDefault="00D467E2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C05C1A" wp14:editId="1AFDF9ED">
                <wp:simplePos x="0" y="0"/>
                <wp:positionH relativeFrom="column">
                  <wp:posOffset>1928585</wp:posOffset>
                </wp:positionH>
                <wp:positionV relativeFrom="paragraph">
                  <wp:posOffset>3329920</wp:posOffset>
                </wp:positionV>
                <wp:extent cx="616320" cy="2520"/>
                <wp:effectExtent l="38100" t="38100" r="44450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63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A71D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1.15pt;margin-top:261.5pt;width:49.95pt;height: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">
                <v:imagedata r:id="rId5" o:title=""/>
              </v:shape>
            </w:pict>
          </mc:Fallback>
        </mc:AlternateContent>
      </w:r>
      <w:r w:rsidR="00006D7D">
        <w:rPr>
          <w:rFonts w:ascii="D2Coding" w:eastAsia="D2Coding" w:hAnsi="D2Coding"/>
          <w:noProof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1ED998" wp14:editId="6BFBA9A2">
                <wp:simplePos x="0" y="0"/>
                <wp:positionH relativeFrom="column">
                  <wp:posOffset>1922933</wp:posOffset>
                </wp:positionH>
                <wp:positionV relativeFrom="paragraph">
                  <wp:posOffset>2402477</wp:posOffset>
                </wp:positionV>
                <wp:extent cx="621360" cy="6480"/>
                <wp:effectExtent l="38100" t="38100" r="39370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1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7A226" id="Ink 3" o:spid="_x0000_s1026" type="#_x0000_t75" style="position:absolute;margin-left:150.7pt;margin-top:188.45pt;width:50.35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">
                <v:imagedata r:id="rId7" o:title=""/>
              </v:shape>
            </w:pict>
          </mc:Fallback>
        </mc:AlternateContent>
      </w:r>
      <w:r w:rsidR="00006D7D">
        <w:rPr>
          <w:rFonts w:ascii="D2Coding" w:eastAsia="D2Coding" w:hAnsi="D2Coding"/>
          <w:noProof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D29FD9" wp14:editId="0C332F1E">
                <wp:simplePos x="0" y="0"/>
                <wp:positionH relativeFrom="column">
                  <wp:posOffset>1921133</wp:posOffset>
                </wp:positionH>
                <wp:positionV relativeFrom="paragraph">
                  <wp:posOffset>1183517</wp:posOffset>
                </wp:positionV>
                <wp:extent cx="613440" cy="14040"/>
                <wp:effectExtent l="38100" t="38100" r="34290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34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740EF" id="Ink 2" o:spid="_x0000_s1026" type="#_x0000_t75" style="position:absolute;margin-left:150.55pt;margin-top:92.5pt;width:49.7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">
                <v:imagedata r:id="rId9" o:title=""/>
              </v:shape>
            </w:pict>
          </mc:Fallback>
        </mc:AlternateContent>
      </w:r>
      <w:r w:rsidR="00006D7D">
        <w:rPr>
          <w:rFonts w:ascii="D2Coding" w:eastAsia="D2Coding" w:hAnsi="D2Coding"/>
          <w:noProof/>
          <w:szCs w:val="20"/>
        </w:rPr>
        <w:drawing>
          <wp:inline distT="0" distB="0" distL="0" distR="0" wp14:anchorId="34F3639A" wp14:editId="15FD46F7">
            <wp:extent cx="7174230" cy="47218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D"/>
    <w:rsid w:val="00006D7D"/>
    <w:rsid w:val="000B086F"/>
    <w:rsid w:val="001E09E6"/>
    <w:rsid w:val="002A6F2E"/>
    <w:rsid w:val="002B0555"/>
    <w:rsid w:val="00422F99"/>
    <w:rsid w:val="00493123"/>
    <w:rsid w:val="004E5160"/>
    <w:rsid w:val="004E68FF"/>
    <w:rsid w:val="0057642C"/>
    <w:rsid w:val="005F34EF"/>
    <w:rsid w:val="006121F2"/>
    <w:rsid w:val="00616922"/>
    <w:rsid w:val="00750178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D467E2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DEC1"/>
  <w15:chartTrackingRefBased/>
  <w15:docId w15:val="{622836C9-4801-5448-8D95-848262D8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5:20:09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24575,'31'-4'0,"45"2"0,-10 2 0,10 0 0,-5 0 0,4 0 0,-4 0 0,4 0 0,-3 0 0,19 0 0,-6 0 0,-5 0 0,20 0 0,-49 0 0,-1 0 0,36 0 0,-9 0 0,-5 0 0,-12 0 0,-8 0 0,-10 0 0,-3 0 0,1 0 0,1 0 0,-2 0 0,-5 0 0,-9 0 0,-6 0 0,-10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5:19:51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 24575,'56'-2'0,"20"2"0,21 0 0,-12-1 0,-26 1 0,-1 0 0,28 0 0,11 0 0,-24 0 0,-27 0 0,-6 0 0,-3 0 0,-1 0 0,-2 0 0,0-1 0,3-1 0,1 0 0,2 0 0,2 1 0,-3 0 0,0 0 0,-4 1 0,-5 0 0,-4 0 0,-4 0 0,-4 0 0,-2 0 0,-1 0 0,1 0 0,1 0 0,2 0 0,1 0 0,0 0 0,-1 0 0,-2 0 0,0 0 0,-2 0 0,1 0 0,-2 0 0,2 0 0,-1 0 0,1 0 0,0 0 0,-1 0 0,1 1 0,-3 0 0,-2 1 0,-1 0 0,-3-1 0,-2 0 0,0-1 0,-1 0 0,0 0 0,1 0 0,1 0 0,0 1 0,1 0 0,0 0 0,0 1 0,0-1 0,-1 0 0,1 0 0,-3 0 0,0 0 0,-2-1 0,0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05:19:48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24575,'16'-1'0,"10"0"0,12 1 0,7 0 0,1 0 0,-8 0 0,-7 0 0,-7 0 0,-5 0 0,-2 0 0,-1 0 0,0 0 0,1 0 0,1 0 0,0 0 0,2 0 0,1 0 0,0 0 0,-1 0 0,-1 0 0,-1 0 0,0 0 0,1 0 0,1 0 0,2 0 0,2 0 0,0 0 0,1 1 0,0 1 0,1 0 0,0 1 0,0 0 0,-1 0 0,0 0 0,0 0 0,0-1 0,-1 0 0,0-1 0,-1 0 0,-2 0 0,-1-1 0,-1 0 0,-2 0 0,1 0 0,1 0 0,2 0 0,2 1 0,3 0 0,2 0 0,0 0 0,-1-1 0,-1 0 0,-1 0 0,1 0 0,1 0 0,1 0 0,1 0 0,-1 0 0,0 0 0,-1 0 0,-4 0 0,-2 0 0,-3 1 0,-2 0 0,0-1 0,0 1 0,1-1 0,3 1 0,0 0 0,-1-1 0,-2 0 0,-5 0 0,-3 0 0,-3 0 0,-2 0 0,0 0 0,-1 0 0,1 0 0,0 1 0,1-1 0,-2 1 0,0-1 0,-2 0 0,-1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2022-04-12T05:06:00Z</dcterms:created>
  <dcterms:modified xsi:type="dcterms:W3CDTF">2022-04-12T05:20:00Z</dcterms:modified>
</cp:coreProperties>
</file>