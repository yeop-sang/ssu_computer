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F49" w14:textId="77777777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0A1577A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18A5A2A3" w14:textId="77777777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55D0D5A" w14:textId="3EEE15D0" w:rsidR="008E6B85" w:rsidRPr="00E700B5" w:rsidRDefault="00984D3D" w:rsidP="004E68FF">
      <w:pPr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4EC7B3AA" wp14:editId="04D1B0C7">
            <wp:extent cx="7174230" cy="49942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0"/>
    <w:rsid w:val="000F66B4"/>
    <w:rsid w:val="00104EA0"/>
    <w:rsid w:val="0010626F"/>
    <w:rsid w:val="001113A2"/>
    <w:rsid w:val="001510EF"/>
    <w:rsid w:val="001871E3"/>
    <w:rsid w:val="00220948"/>
    <w:rsid w:val="002554A2"/>
    <w:rsid w:val="002A6F2E"/>
    <w:rsid w:val="002B0555"/>
    <w:rsid w:val="00422F99"/>
    <w:rsid w:val="0048373E"/>
    <w:rsid w:val="00493123"/>
    <w:rsid w:val="004E5160"/>
    <w:rsid w:val="004E68FF"/>
    <w:rsid w:val="005F34EF"/>
    <w:rsid w:val="006121F2"/>
    <w:rsid w:val="00616922"/>
    <w:rsid w:val="00740FF0"/>
    <w:rsid w:val="007C1159"/>
    <w:rsid w:val="008613DD"/>
    <w:rsid w:val="008B5BB5"/>
    <w:rsid w:val="008E6B85"/>
    <w:rsid w:val="00984D3D"/>
    <w:rsid w:val="0099400F"/>
    <w:rsid w:val="009B4DD6"/>
    <w:rsid w:val="009D4452"/>
    <w:rsid w:val="00A60AA2"/>
    <w:rsid w:val="00AC580D"/>
    <w:rsid w:val="00B4191B"/>
    <w:rsid w:val="00C40D9F"/>
    <w:rsid w:val="00CC3BE4"/>
    <w:rsid w:val="00E700B5"/>
    <w:rsid w:val="00EC1BC4"/>
    <w:rsid w:val="00ED15EC"/>
    <w:rsid w:val="00ED3ABA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0DA0"/>
  <w15:chartTrackingRefBased/>
  <w15:docId w15:val="{B2BE243C-AD2D-C04A-92DE-0260F84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2022-03-21T14:29:00Z</dcterms:created>
  <dcterms:modified xsi:type="dcterms:W3CDTF">2022-03-21T14:30:00Z</dcterms:modified>
</cp:coreProperties>
</file>