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 xml:space="preserve">컴퓨터학부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085D2E34" w:rsidR="008E6B85" w:rsidRPr="00E700B5" w:rsidRDefault="00ED3ABA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79C2326A" wp14:editId="2B9B8C2A">
            <wp:extent cx="7174230" cy="30562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740FF0"/>
    <w:rsid w:val="008613DD"/>
    <w:rsid w:val="008B5BB5"/>
    <w:rsid w:val="008E6B85"/>
    <w:rsid w:val="0099400F"/>
    <w:rsid w:val="009B4DD6"/>
    <w:rsid w:val="00A60AA2"/>
    <w:rsid w:val="00AC580D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2022-03-21T14:05:00Z</dcterms:created>
  <dcterms:modified xsi:type="dcterms:W3CDTF">2022-03-21T14:08:00Z</dcterms:modified>
</cp:coreProperties>
</file>