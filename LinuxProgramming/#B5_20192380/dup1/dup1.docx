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1DE0CCD" w14:textId="24D3BDDF" w:rsidR="008E6B85" w:rsidRPr="00E3780D" w:rsidRDefault="003B3360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A27E5D5" wp14:editId="7C8FAB29">
            <wp:extent cx="717423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A6F2E"/>
    <w:rsid w:val="002B0555"/>
    <w:rsid w:val="003B3360"/>
    <w:rsid w:val="00422F99"/>
    <w:rsid w:val="00493123"/>
    <w:rsid w:val="004E5160"/>
    <w:rsid w:val="004E68FF"/>
    <w:rsid w:val="005F34EF"/>
    <w:rsid w:val="006121F2"/>
    <w:rsid w:val="00616922"/>
    <w:rsid w:val="00715E21"/>
    <w:rsid w:val="008613DD"/>
    <w:rsid w:val="00875E96"/>
    <w:rsid w:val="008B5BB5"/>
    <w:rsid w:val="008E6B85"/>
    <w:rsid w:val="009746AA"/>
    <w:rsid w:val="0099400F"/>
    <w:rsid w:val="009B4DD6"/>
    <w:rsid w:val="00A60AA2"/>
    <w:rsid w:val="00AC580D"/>
    <w:rsid w:val="00B054C1"/>
    <w:rsid w:val="00BE28C4"/>
    <w:rsid w:val="00C40D9F"/>
    <w:rsid w:val="00CC3BE4"/>
    <w:rsid w:val="00D5718E"/>
    <w:rsid w:val="00D722AC"/>
    <w:rsid w:val="00E04957"/>
    <w:rsid w:val="00E3780D"/>
    <w:rsid w:val="00E700B5"/>
    <w:rsid w:val="00EC1BC4"/>
    <w:rsid w:val="00ED15EC"/>
    <w:rsid w:val="00EE3DFB"/>
    <w:rsid w:val="00F31890"/>
    <w:rsid w:val="00F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10DC0AB7-900D-914B-9ABF-9B2B477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dup1.docx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2022-03-30T02:49:00Z</dcterms:created>
  <dcterms:modified xsi:type="dcterms:W3CDTF">2022-03-30T02:50:00Z</dcterms:modified>
</cp:coreProperties>
</file>