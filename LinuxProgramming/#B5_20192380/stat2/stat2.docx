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4E79592C" w:rsidR="00F31890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205ED98F" w14:textId="4193C0FE" w:rsidR="002622BC" w:rsidRPr="00E3780D" w:rsidRDefault="002622BC" w:rsidP="00EE3DFB">
      <w:pPr>
        <w:spacing w:line="300" w:lineRule="exact"/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ab/>
        <w:t>1) program</w:t>
      </w:r>
      <w:r>
        <w:rPr>
          <w:rFonts w:ascii="D2Coding" w:eastAsia="D2Coding" w:hAnsi="D2Coding" w:hint="eastAsia"/>
          <w:szCs w:val="20"/>
        </w:rPr>
        <w:t xml:space="preserve"> 실행창</w:t>
      </w:r>
    </w:p>
    <w:p w14:paraId="01DE0CCD" w14:textId="059A3B84" w:rsidR="008E6B85" w:rsidRDefault="002622BC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B15B946" wp14:editId="29481C7B">
            <wp:extent cx="7137400" cy="3670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E38A" w14:textId="5FEABB36" w:rsidR="002622BC" w:rsidRDefault="002622BC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2) file </w:t>
      </w:r>
      <w:r>
        <w:rPr>
          <w:rFonts w:ascii="D2Coding" w:eastAsia="D2Coding" w:hAnsi="D2Coding" w:hint="eastAsia"/>
          <w:szCs w:val="20"/>
        </w:rPr>
        <w:t>변경 창</w:t>
      </w:r>
    </w:p>
    <w:p w14:paraId="4B1D0086" w14:textId="6B6B8946" w:rsidR="00A51860" w:rsidRPr="00E3780D" w:rsidRDefault="00A51860" w:rsidP="004E68FF">
      <w:pPr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ab/>
      </w:r>
      <w:r>
        <w:rPr>
          <w:rFonts w:ascii="D2Coding" w:eastAsia="D2Coding" w:hAnsi="D2Coding" w:hint="eastAsia"/>
          <w:noProof/>
          <w:szCs w:val="20"/>
        </w:rPr>
        <w:drawing>
          <wp:inline distT="0" distB="0" distL="0" distR="0" wp14:anchorId="177E45C8" wp14:editId="6C04AB2B">
            <wp:extent cx="7174230" cy="24352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60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11DFE"/>
    <w:rsid w:val="002622BC"/>
    <w:rsid w:val="002A6F2E"/>
    <w:rsid w:val="002B0555"/>
    <w:rsid w:val="003B3360"/>
    <w:rsid w:val="00422F99"/>
    <w:rsid w:val="00493123"/>
    <w:rsid w:val="004E5160"/>
    <w:rsid w:val="004E68FF"/>
    <w:rsid w:val="005F34EF"/>
    <w:rsid w:val="006121F2"/>
    <w:rsid w:val="00616922"/>
    <w:rsid w:val="00715E21"/>
    <w:rsid w:val="00763AC1"/>
    <w:rsid w:val="008613DD"/>
    <w:rsid w:val="00875E96"/>
    <w:rsid w:val="008B5BB5"/>
    <w:rsid w:val="008E6B85"/>
    <w:rsid w:val="008F590E"/>
    <w:rsid w:val="00940580"/>
    <w:rsid w:val="009746AA"/>
    <w:rsid w:val="0099400F"/>
    <w:rsid w:val="009B4DD6"/>
    <w:rsid w:val="009D47D7"/>
    <w:rsid w:val="00A51860"/>
    <w:rsid w:val="00A60AA2"/>
    <w:rsid w:val="00AC580D"/>
    <w:rsid w:val="00B054C1"/>
    <w:rsid w:val="00BE28C4"/>
    <w:rsid w:val="00C23C01"/>
    <w:rsid w:val="00C40D9F"/>
    <w:rsid w:val="00CC3BE4"/>
    <w:rsid w:val="00D5718E"/>
    <w:rsid w:val="00D722AC"/>
    <w:rsid w:val="00E04957"/>
    <w:rsid w:val="00E3780D"/>
    <w:rsid w:val="00E700B5"/>
    <w:rsid w:val="00E87950"/>
    <w:rsid w:val="00EC1BC4"/>
    <w:rsid w:val="00ED15EC"/>
    <w:rsid w:val="00EE3DFB"/>
    <w:rsid w:val="00F01E73"/>
    <w:rsid w:val="00F31890"/>
    <w:rsid w:val="00F81727"/>
    <w:rsid w:val="00F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328A6F42-09A6-654B-8796-97A7808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stat2.docx</Template>
  <TotalTime>103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2022-03-30T02:54:00Z</dcterms:created>
  <dcterms:modified xsi:type="dcterms:W3CDTF">2022-03-30T04:44:00Z</dcterms:modified>
</cp:coreProperties>
</file>