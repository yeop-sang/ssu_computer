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48FCF134" w:rsidR="008E6B85" w:rsidRPr="00E3780D" w:rsidRDefault="00321493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ABE2152" wp14:editId="3196AFD9">
            <wp:extent cx="7174230" cy="2720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A6F2E"/>
    <w:rsid w:val="002B0555"/>
    <w:rsid w:val="00321493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2022-03-30T04:51:00Z</dcterms:created>
  <dcterms:modified xsi:type="dcterms:W3CDTF">2022-03-30T04:53:00Z</dcterms:modified>
</cp:coreProperties>
</file>