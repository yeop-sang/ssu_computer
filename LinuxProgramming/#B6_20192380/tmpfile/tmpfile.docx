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E91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72C985F1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8246384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70A8742" w14:textId="23AE3CBA" w:rsidR="008E6B85" w:rsidRPr="00E3780D" w:rsidRDefault="001C1E33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6E5C766C" wp14:editId="1427F5EB">
            <wp:extent cx="7174230" cy="249491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B"/>
    <w:rsid w:val="000969A8"/>
    <w:rsid w:val="000B086F"/>
    <w:rsid w:val="001C1E33"/>
    <w:rsid w:val="001E09E6"/>
    <w:rsid w:val="00285E5A"/>
    <w:rsid w:val="002A6F2E"/>
    <w:rsid w:val="002B0555"/>
    <w:rsid w:val="00321493"/>
    <w:rsid w:val="003326FC"/>
    <w:rsid w:val="00422F99"/>
    <w:rsid w:val="00493123"/>
    <w:rsid w:val="004A67DE"/>
    <w:rsid w:val="004E5160"/>
    <w:rsid w:val="004E68FF"/>
    <w:rsid w:val="005F34EF"/>
    <w:rsid w:val="006121F2"/>
    <w:rsid w:val="00616922"/>
    <w:rsid w:val="0067760C"/>
    <w:rsid w:val="006E499C"/>
    <w:rsid w:val="008225DE"/>
    <w:rsid w:val="008613DD"/>
    <w:rsid w:val="008B5BB5"/>
    <w:rsid w:val="008E6B85"/>
    <w:rsid w:val="009724F4"/>
    <w:rsid w:val="0099400F"/>
    <w:rsid w:val="009B4DD6"/>
    <w:rsid w:val="009E4ADE"/>
    <w:rsid w:val="00A60AA2"/>
    <w:rsid w:val="00AC580D"/>
    <w:rsid w:val="00AF4285"/>
    <w:rsid w:val="00BE28C4"/>
    <w:rsid w:val="00C3492B"/>
    <w:rsid w:val="00C40D9F"/>
    <w:rsid w:val="00CC3BE4"/>
    <w:rsid w:val="00E3780D"/>
    <w:rsid w:val="00E700B5"/>
    <w:rsid w:val="00EC1BC4"/>
    <w:rsid w:val="00ED15EC"/>
    <w:rsid w:val="00EE3DFB"/>
    <w:rsid w:val="00F31890"/>
    <w:rsid w:val="00F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8D9"/>
  <w15:chartTrackingRefBased/>
  <w15:docId w15:val="{46091216-AA62-E241-91B4-80E9C2C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2022-03-30T05:13:00Z</dcterms:created>
  <dcterms:modified xsi:type="dcterms:W3CDTF">2022-03-30T05:13:00Z</dcterms:modified>
</cp:coreProperties>
</file>