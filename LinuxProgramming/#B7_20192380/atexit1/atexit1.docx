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0CAB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2C3ECAB9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7FF3E36F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4A691D6C" w14:textId="2E78D3E1" w:rsidR="008E6B85" w:rsidRPr="00E3780D" w:rsidRDefault="00B902EE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6C6523BF" wp14:editId="0577DE33">
            <wp:extent cx="7174230" cy="249872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9A"/>
    <w:rsid w:val="000141E7"/>
    <w:rsid w:val="000B086F"/>
    <w:rsid w:val="00133353"/>
    <w:rsid w:val="00177454"/>
    <w:rsid w:val="001E09E6"/>
    <w:rsid w:val="002A6F2E"/>
    <w:rsid w:val="002B0555"/>
    <w:rsid w:val="00336BBB"/>
    <w:rsid w:val="003B280D"/>
    <w:rsid w:val="0042219A"/>
    <w:rsid w:val="00422F99"/>
    <w:rsid w:val="00493123"/>
    <w:rsid w:val="004D7E1E"/>
    <w:rsid w:val="004E5160"/>
    <w:rsid w:val="004E68FF"/>
    <w:rsid w:val="005F34EF"/>
    <w:rsid w:val="006121F2"/>
    <w:rsid w:val="00616922"/>
    <w:rsid w:val="00621FB1"/>
    <w:rsid w:val="00693ABA"/>
    <w:rsid w:val="008613DD"/>
    <w:rsid w:val="008B5BB5"/>
    <w:rsid w:val="008E6B85"/>
    <w:rsid w:val="0099400F"/>
    <w:rsid w:val="009B4DD6"/>
    <w:rsid w:val="00A04FED"/>
    <w:rsid w:val="00A25A55"/>
    <w:rsid w:val="00A60AA2"/>
    <w:rsid w:val="00AC580D"/>
    <w:rsid w:val="00B902EE"/>
    <w:rsid w:val="00BE28C4"/>
    <w:rsid w:val="00C07868"/>
    <w:rsid w:val="00C40D9F"/>
    <w:rsid w:val="00CC3BE4"/>
    <w:rsid w:val="00DA18F8"/>
    <w:rsid w:val="00E3780D"/>
    <w:rsid w:val="00E700B5"/>
    <w:rsid w:val="00EB099C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A50D"/>
  <w15:chartTrackingRefBased/>
  <w15:docId w15:val="{D6A288EE-8D2A-2244-BB55-2754EDCF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2022-04-02T13:42:00Z</dcterms:created>
  <dcterms:modified xsi:type="dcterms:W3CDTF">2022-04-02T22:17:00Z</dcterms:modified>
</cp:coreProperties>
</file>