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C0CAB" w14:textId="77777777" w:rsidR="0099400F" w:rsidRPr="00E3780D" w:rsidRDefault="008613DD" w:rsidP="008613DD">
      <w:pPr>
        <w:pBdr>
          <w:bottom w:val="single" w:sz="6" w:space="1" w:color="auto"/>
        </w:pBdr>
        <w:jc w:val="righ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 xml:space="preserve">컴퓨터학부 </w:t>
      </w:r>
      <w:r w:rsidRPr="00E3780D">
        <w:rPr>
          <w:rFonts w:ascii="D2Coding" w:eastAsia="D2Coding" w:hAnsi="D2Coding"/>
          <w:szCs w:val="20"/>
        </w:rPr>
        <w:t>20</w:t>
      </w:r>
      <w:r w:rsidR="002A6F2E" w:rsidRPr="00E3780D">
        <w:rPr>
          <w:rFonts w:ascii="D2Coding" w:eastAsia="D2Coding" w:hAnsi="D2Coding"/>
          <w:szCs w:val="20"/>
        </w:rPr>
        <w:t>192380</w:t>
      </w:r>
      <w:r w:rsidRPr="00E3780D">
        <w:rPr>
          <w:rFonts w:ascii="D2Coding" w:eastAsia="D2Coding" w:hAnsi="D2Coding"/>
          <w:szCs w:val="20"/>
        </w:rPr>
        <w:t xml:space="preserve"> </w:t>
      </w:r>
      <w:r w:rsidR="002A6F2E" w:rsidRPr="00E3780D">
        <w:rPr>
          <w:rFonts w:ascii="D2Coding" w:eastAsia="D2Coding" w:hAnsi="D2Coding" w:hint="eastAsia"/>
          <w:szCs w:val="20"/>
        </w:rPr>
        <w:t>김상엽</w:t>
      </w:r>
    </w:p>
    <w:p w14:paraId="2C3ECAB9" w14:textId="77777777" w:rsidR="00C40D9F" w:rsidRPr="00E3780D" w:rsidRDefault="00C40D9F" w:rsidP="00EE3DFB">
      <w:pPr>
        <w:spacing w:line="300" w:lineRule="exact"/>
        <w:rPr>
          <w:rFonts w:ascii="D2Coding" w:eastAsia="D2Coding" w:hAnsi="D2Coding"/>
          <w:szCs w:val="20"/>
        </w:rPr>
      </w:pPr>
    </w:p>
    <w:p w14:paraId="7FF3E36F" w14:textId="77777777" w:rsidR="00F31890" w:rsidRPr="00E3780D" w:rsidRDefault="008E6B85" w:rsidP="00EE3DFB">
      <w:pPr>
        <w:spacing w:line="300" w:lineRule="exac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>실행결과</w:t>
      </w:r>
    </w:p>
    <w:p w14:paraId="4A691D6C" w14:textId="652BEC1B" w:rsidR="008E6B85" w:rsidRPr="00E3780D" w:rsidRDefault="0042219A" w:rsidP="004E68FF">
      <w:pPr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noProof/>
          <w:szCs w:val="20"/>
        </w:rPr>
        <w:drawing>
          <wp:inline distT="0" distB="0" distL="0" distR="0" wp14:anchorId="610DA505" wp14:editId="79F72CF7">
            <wp:extent cx="7174230" cy="4986655"/>
            <wp:effectExtent l="0" t="0" r="0" b="0"/>
            <wp:docPr id="1" name="Picture 1" descr="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tabl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RPr="00E3780D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grammar="clean"/>
  <w:attachedTemplate r:id="rId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9A"/>
    <w:rsid w:val="000B086F"/>
    <w:rsid w:val="001E09E6"/>
    <w:rsid w:val="002A6F2E"/>
    <w:rsid w:val="002B0555"/>
    <w:rsid w:val="0042219A"/>
    <w:rsid w:val="00422F99"/>
    <w:rsid w:val="00493123"/>
    <w:rsid w:val="004E5160"/>
    <w:rsid w:val="004E68FF"/>
    <w:rsid w:val="005F34EF"/>
    <w:rsid w:val="006121F2"/>
    <w:rsid w:val="00616922"/>
    <w:rsid w:val="008613DD"/>
    <w:rsid w:val="008B5BB5"/>
    <w:rsid w:val="008E6B85"/>
    <w:rsid w:val="0099400F"/>
    <w:rsid w:val="009B4DD6"/>
    <w:rsid w:val="00A60AA2"/>
    <w:rsid w:val="00AC580D"/>
    <w:rsid w:val="00BE28C4"/>
    <w:rsid w:val="00C40D9F"/>
    <w:rsid w:val="00CC3BE4"/>
    <w:rsid w:val="00E3780D"/>
    <w:rsid w:val="00E700B5"/>
    <w:rsid w:val="00EC1BC4"/>
    <w:rsid w:val="00ED15EC"/>
    <w:rsid w:val="00EE3DFB"/>
    <w:rsid w:val="00F3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BA50D"/>
  <w15:chartTrackingRefBased/>
  <w15:docId w15:val="{D6A288EE-8D2A-2244-BB55-2754EDCF5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eop/Library/Group%20Containers/UBF8T346G9.Office/User%20Content.localized/Templates.localized/&#4357;&#4469;&#4361;&#4469;&#4369;&#4467;%20&#4359;&#4457;&#4352;&#4457;&#4361;&#4453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리시프 보고서.dotx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김상엽</cp:lastModifiedBy>
  <cp:revision>1</cp:revision>
  <dcterms:created xsi:type="dcterms:W3CDTF">2022-04-02T13:25:00Z</dcterms:created>
  <dcterms:modified xsi:type="dcterms:W3CDTF">2022-04-02T13:26:00Z</dcterms:modified>
</cp:coreProperties>
</file>