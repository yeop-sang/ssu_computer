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1353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44E64CA4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52170239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57BD2BF5" w14:textId="33DA21C1" w:rsidR="008E6B85" w:rsidRPr="00E3780D" w:rsidRDefault="00CD14AA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524DBBC2" wp14:editId="147E96E7">
            <wp:extent cx="7174230" cy="26225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C1"/>
    <w:rsid w:val="00051C4D"/>
    <w:rsid w:val="00092DEC"/>
    <w:rsid w:val="000B086F"/>
    <w:rsid w:val="001E09E6"/>
    <w:rsid w:val="002A6F2E"/>
    <w:rsid w:val="002B0555"/>
    <w:rsid w:val="002C4EC1"/>
    <w:rsid w:val="00422F99"/>
    <w:rsid w:val="004547AA"/>
    <w:rsid w:val="00493123"/>
    <w:rsid w:val="004C30EA"/>
    <w:rsid w:val="004E5160"/>
    <w:rsid w:val="004E68FF"/>
    <w:rsid w:val="00587539"/>
    <w:rsid w:val="005C63D1"/>
    <w:rsid w:val="005F34EF"/>
    <w:rsid w:val="005F415A"/>
    <w:rsid w:val="006121F2"/>
    <w:rsid w:val="00616922"/>
    <w:rsid w:val="00664F6A"/>
    <w:rsid w:val="007030CF"/>
    <w:rsid w:val="007B5276"/>
    <w:rsid w:val="008613DD"/>
    <w:rsid w:val="008B5BB5"/>
    <w:rsid w:val="008E6B85"/>
    <w:rsid w:val="00910C14"/>
    <w:rsid w:val="00980436"/>
    <w:rsid w:val="0099400F"/>
    <w:rsid w:val="009B4DD6"/>
    <w:rsid w:val="00A20E43"/>
    <w:rsid w:val="00A37E4D"/>
    <w:rsid w:val="00A54334"/>
    <w:rsid w:val="00A60AA2"/>
    <w:rsid w:val="00AC580D"/>
    <w:rsid w:val="00BE28C4"/>
    <w:rsid w:val="00C40D9F"/>
    <w:rsid w:val="00CC0199"/>
    <w:rsid w:val="00CC3BE4"/>
    <w:rsid w:val="00CD14AA"/>
    <w:rsid w:val="00CE3900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EF39"/>
  <w15:chartTrackingRefBased/>
  <w15:docId w15:val="{72BFAC2A-7303-B743-9DFB-F284F518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4</cp:revision>
  <dcterms:created xsi:type="dcterms:W3CDTF">2022-04-05T06:35:00Z</dcterms:created>
  <dcterms:modified xsi:type="dcterms:W3CDTF">2022-04-05T06:39:00Z</dcterms:modified>
</cp:coreProperties>
</file>