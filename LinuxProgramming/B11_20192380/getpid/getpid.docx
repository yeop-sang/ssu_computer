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C4FC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1D7BBBE2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EE399C1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C8E53FB" w14:textId="77777777" w:rsidR="008E6B85" w:rsidRPr="00E3780D" w:rsidRDefault="00683528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2B38C057" wp14:editId="3B37A2B2">
            <wp:extent cx="7174230" cy="262255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28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683528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5ACC"/>
  <w15:chartTrackingRefBased/>
  <w15:docId w15:val="{433114F4-CB2A-504C-AA8C-5EBE0C36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2022-04-12T13:02:00Z</dcterms:created>
  <dcterms:modified xsi:type="dcterms:W3CDTF">2022-04-12T13:02:00Z</dcterms:modified>
</cp:coreProperties>
</file>