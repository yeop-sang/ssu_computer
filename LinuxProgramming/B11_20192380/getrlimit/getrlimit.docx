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F326" w14:textId="5BD2A254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proofErr w:type="spellStart"/>
      <w:r w:rsidR="002A6F2E" w:rsidRPr="00E3780D">
        <w:rPr>
          <w:rFonts w:ascii="D2Coding" w:eastAsia="D2Coding" w:hAnsi="D2Coding" w:hint="eastAsia"/>
          <w:szCs w:val="20"/>
        </w:rPr>
        <w:t>김상엽</w:t>
      </w:r>
      <w:proofErr w:type="spellEnd"/>
    </w:p>
    <w:p w14:paraId="630DB7E4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2054A3C9" w14:textId="48D7F405" w:rsidR="00F31890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09574CC1" w14:textId="77777777" w:rsidR="001631AA" w:rsidRDefault="001631AA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1FB92C93" w14:textId="03770DC1" w:rsidR="001631AA" w:rsidRPr="00E3780D" w:rsidRDefault="001631AA" w:rsidP="00EE3DFB">
      <w:pPr>
        <w:spacing w:line="300" w:lineRule="exact"/>
        <w:rPr>
          <w:rFonts w:ascii="D2Coding" w:eastAsia="D2Coding" w:hAnsi="D2Coding" w:hint="eastAsia"/>
          <w:szCs w:val="20"/>
        </w:rPr>
      </w:pPr>
      <w:r>
        <w:rPr>
          <w:rFonts w:ascii="D2Coding" w:eastAsia="D2Coding" w:hAnsi="D2Coding"/>
          <w:szCs w:val="20"/>
        </w:rPr>
        <w:t>MAC</w:t>
      </w:r>
    </w:p>
    <w:p w14:paraId="6A1C1675" w14:textId="51736E96" w:rsidR="008E6B85" w:rsidRDefault="001631AA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17E0CC10" wp14:editId="7694E311">
            <wp:extent cx="7174230" cy="527113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7F74" w14:textId="5631ABA4" w:rsidR="001631AA" w:rsidRDefault="001631AA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szCs w:val="20"/>
        </w:rPr>
        <w:t>Ubuntu (parallels)</w:t>
      </w:r>
    </w:p>
    <w:p w14:paraId="5466568B" w14:textId="084FB968" w:rsidR="001631AA" w:rsidRPr="00E3780D" w:rsidRDefault="001631AA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04BEE593" wp14:editId="2509E981">
            <wp:extent cx="4622800" cy="3086100"/>
            <wp:effectExtent l="0" t="0" r="0" b="0"/>
            <wp:docPr id="4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1AA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B0"/>
    <w:rsid w:val="000B086F"/>
    <w:rsid w:val="001631AA"/>
    <w:rsid w:val="001E09E6"/>
    <w:rsid w:val="00224FD1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6B6FDD"/>
    <w:rsid w:val="008613DD"/>
    <w:rsid w:val="008B5BB5"/>
    <w:rsid w:val="008E6B85"/>
    <w:rsid w:val="00971F64"/>
    <w:rsid w:val="0099400F"/>
    <w:rsid w:val="009B4DD6"/>
    <w:rsid w:val="009D6467"/>
    <w:rsid w:val="00A60AA2"/>
    <w:rsid w:val="00AC580D"/>
    <w:rsid w:val="00BE28C4"/>
    <w:rsid w:val="00C40D9F"/>
    <w:rsid w:val="00CC3BE4"/>
    <w:rsid w:val="00D006B0"/>
    <w:rsid w:val="00DE1E7B"/>
    <w:rsid w:val="00E3780D"/>
    <w:rsid w:val="00E700B5"/>
    <w:rsid w:val="00EC1BC4"/>
    <w:rsid w:val="00ED15EC"/>
    <w:rsid w:val="00EE3DFB"/>
    <w:rsid w:val="00EE7EF3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53AC"/>
  <w15:chartTrackingRefBased/>
  <w15:docId w15:val="{0A132176-C777-FF44-9422-37D34583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5</cp:revision>
  <dcterms:created xsi:type="dcterms:W3CDTF">2022-04-17T01:00:00Z</dcterms:created>
  <dcterms:modified xsi:type="dcterms:W3CDTF">2022-04-17T01:06:00Z</dcterms:modified>
</cp:coreProperties>
</file>