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F326" w14:textId="5BD2A254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630DB7E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054A3C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A1C1675" w14:textId="122D0587" w:rsidR="008E6B85" w:rsidRPr="00E3780D" w:rsidRDefault="00175772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439D758" wp14:editId="2243A688">
            <wp:extent cx="7010400" cy="4279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B0"/>
    <w:rsid w:val="000B086F"/>
    <w:rsid w:val="00175772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741FB"/>
    <w:rsid w:val="00BE28C4"/>
    <w:rsid w:val="00C40D9F"/>
    <w:rsid w:val="00CC3BE4"/>
    <w:rsid w:val="00D006B0"/>
    <w:rsid w:val="00DE1E7B"/>
    <w:rsid w:val="00E3780D"/>
    <w:rsid w:val="00E440F1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3AC"/>
  <w15:chartTrackingRefBased/>
  <w15:docId w15:val="{0A132176-C777-FF44-9422-37D34583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2022-04-13T08:26:00Z</dcterms:created>
  <dcterms:modified xsi:type="dcterms:W3CDTF">2022-04-13T08:26:00Z</dcterms:modified>
</cp:coreProperties>
</file>