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7D5202AE" w:rsidR="008E6B85" w:rsidRPr="00E3780D" w:rsidRDefault="00F32121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E3DBCDB" wp14:editId="6FE6A5A3">
            <wp:extent cx="7174230" cy="5796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63009"/>
    <w:rsid w:val="00BE28C4"/>
    <w:rsid w:val="00C40D9F"/>
    <w:rsid w:val="00CC3BE4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2022-05-15T05:22:00Z</dcterms:created>
  <dcterms:modified xsi:type="dcterms:W3CDTF">2022-05-15T05:22:00Z</dcterms:modified>
</cp:coreProperties>
</file>