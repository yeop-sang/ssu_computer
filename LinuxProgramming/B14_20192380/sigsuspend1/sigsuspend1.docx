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2A99E" w14:textId="77777777" w:rsidR="0099400F" w:rsidRPr="00E3780D" w:rsidRDefault="008613DD" w:rsidP="00F32121">
      <w:pPr>
        <w:pBdr>
          <w:bottom w:val="single" w:sz="6" w:space="1" w:color="auto"/>
        </w:pBdr>
        <w:ind w:firstLine="800"/>
        <w:jc w:val="righ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 xml:space="preserve">컴퓨터학부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proofErr w:type="spellStart"/>
      <w:r w:rsidR="002A6F2E" w:rsidRPr="00E3780D">
        <w:rPr>
          <w:rFonts w:ascii="D2Coding" w:eastAsia="D2Coding" w:hAnsi="D2Coding" w:hint="eastAsia"/>
          <w:szCs w:val="20"/>
        </w:rPr>
        <w:t>김상엽</w:t>
      </w:r>
      <w:proofErr w:type="spellEnd"/>
    </w:p>
    <w:p w14:paraId="70F1D1B6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08071F9E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1454A47A" w14:textId="7C7B2C7D" w:rsidR="008E6B85" w:rsidRPr="00E3780D" w:rsidRDefault="0072160D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1C66B9B7" wp14:editId="20A7A93D">
            <wp:extent cx="7174230" cy="578929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21"/>
    <w:rsid w:val="0001291B"/>
    <w:rsid w:val="000B086F"/>
    <w:rsid w:val="000F690B"/>
    <w:rsid w:val="001E09E6"/>
    <w:rsid w:val="002A6F2E"/>
    <w:rsid w:val="002B0555"/>
    <w:rsid w:val="003B4AB4"/>
    <w:rsid w:val="003F7982"/>
    <w:rsid w:val="00422F99"/>
    <w:rsid w:val="00493123"/>
    <w:rsid w:val="004C1BAC"/>
    <w:rsid w:val="004E5160"/>
    <w:rsid w:val="004E68FF"/>
    <w:rsid w:val="005F34EF"/>
    <w:rsid w:val="006121F2"/>
    <w:rsid w:val="00616922"/>
    <w:rsid w:val="006B41D7"/>
    <w:rsid w:val="0072160D"/>
    <w:rsid w:val="008613DD"/>
    <w:rsid w:val="008B51E3"/>
    <w:rsid w:val="008B5BB5"/>
    <w:rsid w:val="008E6B85"/>
    <w:rsid w:val="0099400F"/>
    <w:rsid w:val="009B4DD6"/>
    <w:rsid w:val="00A60AA2"/>
    <w:rsid w:val="00AC580D"/>
    <w:rsid w:val="00B63009"/>
    <w:rsid w:val="00BE28C4"/>
    <w:rsid w:val="00BF4EDE"/>
    <w:rsid w:val="00C17BF6"/>
    <w:rsid w:val="00C40D9F"/>
    <w:rsid w:val="00CA3E43"/>
    <w:rsid w:val="00CC3BE4"/>
    <w:rsid w:val="00E3780D"/>
    <w:rsid w:val="00E700B5"/>
    <w:rsid w:val="00EC030C"/>
    <w:rsid w:val="00EC1BC4"/>
    <w:rsid w:val="00ED15EC"/>
    <w:rsid w:val="00EE3DFB"/>
    <w:rsid w:val="00F31890"/>
    <w:rsid w:val="00F3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E6DF"/>
  <w15:chartTrackingRefBased/>
  <w15:docId w15:val="{793B1CA1-617F-3B4B-B3BD-BE895458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3</cp:revision>
  <dcterms:created xsi:type="dcterms:W3CDTF">2022-05-15T11:09:00Z</dcterms:created>
  <dcterms:modified xsi:type="dcterms:W3CDTF">2022-05-15T15:08:00Z</dcterms:modified>
</cp:coreProperties>
</file>