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3B6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0624EB7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67289F6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33238726" w14:textId="4EF6EB38" w:rsidR="008E6B85" w:rsidRPr="00E3780D" w:rsidRDefault="00793988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1AAB010" wp14:editId="5A30B85B">
            <wp:extent cx="7174230" cy="5975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88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793988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9786"/>
  <w15:chartTrackingRefBased/>
  <w15:docId w15:val="{94A8C756-0DBE-114C-B511-1887E859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2022-05-15T14:29:00Z</dcterms:created>
  <dcterms:modified xsi:type="dcterms:W3CDTF">2022-05-15T14:30:00Z</dcterms:modified>
</cp:coreProperties>
</file>