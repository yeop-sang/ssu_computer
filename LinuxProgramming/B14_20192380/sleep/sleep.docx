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3B6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30624EB7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467289F6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33238726" w14:textId="1622890E" w:rsidR="008E6B85" w:rsidRPr="00E3780D" w:rsidRDefault="00F137F8" w:rsidP="004E68FF">
      <w:pPr>
        <w:rPr>
          <w:rFonts w:ascii="D2Coding" w:eastAsia="D2Coding" w:hAnsi="D2Coding" w:hint="eastAsia"/>
          <w:szCs w:val="20"/>
        </w:rPr>
      </w:pPr>
      <w:r>
        <w:rPr>
          <w:rFonts w:ascii="D2Coding" w:eastAsia="D2Coding" w:hAnsi="D2Coding" w:hint="eastAsia"/>
          <w:noProof/>
          <w:szCs w:val="20"/>
        </w:rPr>
        <w:drawing>
          <wp:inline distT="0" distB="0" distL="0" distR="0" wp14:anchorId="45F0A498" wp14:editId="250026EB">
            <wp:extent cx="7174230" cy="597598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88"/>
    <w:rsid w:val="000B086F"/>
    <w:rsid w:val="001E09E6"/>
    <w:rsid w:val="002020BD"/>
    <w:rsid w:val="002A6F2E"/>
    <w:rsid w:val="002B0555"/>
    <w:rsid w:val="00422F99"/>
    <w:rsid w:val="00493123"/>
    <w:rsid w:val="004B662A"/>
    <w:rsid w:val="004E5160"/>
    <w:rsid w:val="004E68FF"/>
    <w:rsid w:val="005F34EF"/>
    <w:rsid w:val="006121F2"/>
    <w:rsid w:val="00616922"/>
    <w:rsid w:val="00764FAA"/>
    <w:rsid w:val="00793988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137F8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9786"/>
  <w15:chartTrackingRefBased/>
  <w15:docId w15:val="{94A8C756-0DBE-114C-B511-1887E859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2022-05-15T14:32:00Z</dcterms:created>
  <dcterms:modified xsi:type="dcterms:W3CDTF">2022-05-15T14:34:00Z</dcterms:modified>
</cp:coreProperties>
</file>