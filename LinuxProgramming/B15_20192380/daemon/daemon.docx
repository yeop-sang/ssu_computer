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4FAB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0CBA1284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5964F8B1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11A5749F" w14:textId="529059EF" w:rsidR="008E6B85" w:rsidRPr="00E3780D" w:rsidRDefault="00396366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06D716E5" wp14:editId="0A7E0576">
            <wp:extent cx="6870700" cy="2197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66"/>
    <w:rsid w:val="000B086F"/>
    <w:rsid w:val="001E09E6"/>
    <w:rsid w:val="002A6F2E"/>
    <w:rsid w:val="002B0555"/>
    <w:rsid w:val="00396366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0447"/>
  <w15:chartTrackingRefBased/>
  <w15:docId w15:val="{36574657-689C-7841-BA28-02729F2E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1</cp:revision>
  <dcterms:created xsi:type="dcterms:W3CDTF">2022-05-17T07:26:00Z</dcterms:created>
  <dcterms:modified xsi:type="dcterms:W3CDTF">2022-05-17T07:29:00Z</dcterms:modified>
</cp:coreProperties>
</file>