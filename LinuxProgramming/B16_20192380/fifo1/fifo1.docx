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76B8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 xml:space="preserve">컴퓨터학부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proofErr w:type="spellStart"/>
      <w:r w:rsidR="002A6F2E" w:rsidRPr="00E3780D">
        <w:rPr>
          <w:rFonts w:ascii="D2Coding" w:eastAsia="D2Coding" w:hAnsi="D2Coding" w:hint="eastAsia"/>
          <w:szCs w:val="20"/>
        </w:rPr>
        <w:t>김상엽</w:t>
      </w:r>
      <w:proofErr w:type="spellEnd"/>
    </w:p>
    <w:p w14:paraId="32663F38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17942109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28C41A02" w14:textId="30719D44" w:rsidR="008E6B85" w:rsidRPr="00E3780D" w:rsidRDefault="00653B56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11AAFE44" wp14:editId="4CB13BBB">
            <wp:extent cx="7174230" cy="57969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B5"/>
    <w:rsid w:val="000B086F"/>
    <w:rsid w:val="000B2E24"/>
    <w:rsid w:val="001E09E6"/>
    <w:rsid w:val="002A6F2E"/>
    <w:rsid w:val="002B0555"/>
    <w:rsid w:val="003F7BD6"/>
    <w:rsid w:val="00422F99"/>
    <w:rsid w:val="00493123"/>
    <w:rsid w:val="004E5160"/>
    <w:rsid w:val="004E68FF"/>
    <w:rsid w:val="005F34EF"/>
    <w:rsid w:val="006121F2"/>
    <w:rsid w:val="00616922"/>
    <w:rsid w:val="00653B56"/>
    <w:rsid w:val="008613DD"/>
    <w:rsid w:val="008B5BB5"/>
    <w:rsid w:val="008E29B5"/>
    <w:rsid w:val="008E6B85"/>
    <w:rsid w:val="0099400F"/>
    <w:rsid w:val="009B4DD6"/>
    <w:rsid w:val="00A60AA2"/>
    <w:rsid w:val="00AC580D"/>
    <w:rsid w:val="00B82834"/>
    <w:rsid w:val="00BE28C4"/>
    <w:rsid w:val="00C40D9F"/>
    <w:rsid w:val="00CC3BE4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F91E"/>
  <w15:chartTrackingRefBased/>
  <w15:docId w15:val="{EA5CF3B0-646F-C446-8F7E-E9B0DCAC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2022-05-21T05:39:00Z</dcterms:created>
  <dcterms:modified xsi:type="dcterms:W3CDTF">2022-05-21T07:43:00Z</dcterms:modified>
</cp:coreProperties>
</file>