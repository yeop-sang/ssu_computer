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DB7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1E56760B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75FB499A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44438F55" w14:textId="2EEDD4D4" w:rsidR="008E6B85" w:rsidRPr="00E3780D" w:rsidRDefault="002C4269" w:rsidP="004E68FF">
      <w:pPr>
        <w:rPr>
          <w:rFonts w:ascii="D2Coding" w:eastAsia="D2Coding" w:hAnsi="D2Coding" w:hint="eastAsia"/>
          <w:szCs w:val="20"/>
        </w:rPr>
      </w:pPr>
      <w:r>
        <w:rPr>
          <w:rFonts w:ascii="D2Coding" w:eastAsia="D2Coding" w:hAnsi="D2Coding" w:hint="eastAsia"/>
          <w:noProof/>
          <w:szCs w:val="20"/>
        </w:rPr>
        <w:drawing>
          <wp:inline distT="0" distB="0" distL="0" distR="0" wp14:anchorId="750A9D62" wp14:editId="7C5E82F1">
            <wp:extent cx="7174230" cy="57969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FF"/>
    <w:rsid w:val="000B086F"/>
    <w:rsid w:val="001E09E6"/>
    <w:rsid w:val="002A6F2E"/>
    <w:rsid w:val="002B0555"/>
    <w:rsid w:val="002B2EFF"/>
    <w:rsid w:val="002C4269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AA08"/>
  <w15:chartTrackingRefBased/>
  <w15:docId w15:val="{85038C75-0164-8C46-A60E-2F77B6D2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2022-05-17T12:00:00Z</dcterms:created>
  <dcterms:modified xsi:type="dcterms:W3CDTF">2022-05-17T12:00:00Z</dcterms:modified>
</cp:coreProperties>
</file>