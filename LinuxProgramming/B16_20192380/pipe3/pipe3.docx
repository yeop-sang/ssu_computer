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76B8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32663F38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1794210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28C41A02" w14:textId="24B3D7AD" w:rsidR="008E6B85" w:rsidRPr="00E3780D" w:rsidRDefault="008E29B5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2265D21B" wp14:editId="308AF9DD">
            <wp:extent cx="7174230" cy="5796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B5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29B5"/>
    <w:rsid w:val="008E6B85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F91E"/>
  <w15:chartTrackingRefBased/>
  <w15:docId w15:val="{EA5CF3B0-646F-C446-8F7E-E9B0DCAC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1</cp:revision>
  <dcterms:created xsi:type="dcterms:W3CDTF">2022-05-21T05:17:00Z</dcterms:created>
  <dcterms:modified xsi:type="dcterms:W3CDTF">2022-05-21T05:25:00Z</dcterms:modified>
</cp:coreProperties>
</file>