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6F30BFE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59AEBD29" w14:textId="24F99C6F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8E8120A" w14:textId="77D46211" w:rsidR="008E6B85" w:rsidRPr="00E700B5" w:rsidRDefault="00DA0475" w:rsidP="004756C6">
      <w:r>
        <w:rPr>
          <w:noProof/>
        </w:rPr>
        <w:drawing>
          <wp:inline distT="0" distB="0" distL="0" distR="0" wp14:anchorId="29C31692" wp14:editId="1305A8B7">
            <wp:extent cx="7174230" cy="5353050"/>
            <wp:effectExtent l="0" t="0" r="0" b="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047089"/>
    <w:rsid w:val="000F7951"/>
    <w:rsid w:val="00195C59"/>
    <w:rsid w:val="002A6F2E"/>
    <w:rsid w:val="002B0555"/>
    <w:rsid w:val="00422F99"/>
    <w:rsid w:val="004756C6"/>
    <w:rsid w:val="00493123"/>
    <w:rsid w:val="004E5160"/>
    <w:rsid w:val="004E68FF"/>
    <w:rsid w:val="005B7C0A"/>
    <w:rsid w:val="005F34EF"/>
    <w:rsid w:val="006121F2"/>
    <w:rsid w:val="00616922"/>
    <w:rsid w:val="008613DD"/>
    <w:rsid w:val="00875062"/>
    <w:rsid w:val="008B5BB5"/>
    <w:rsid w:val="008E6B85"/>
    <w:rsid w:val="0099400F"/>
    <w:rsid w:val="009B4DD6"/>
    <w:rsid w:val="00A60AA2"/>
    <w:rsid w:val="00A6625C"/>
    <w:rsid w:val="00AC580D"/>
    <w:rsid w:val="00AD3477"/>
    <w:rsid w:val="00C40D9F"/>
    <w:rsid w:val="00CC3BE4"/>
    <w:rsid w:val="00D50004"/>
    <w:rsid w:val="00DA0475"/>
    <w:rsid w:val="00E700B5"/>
    <w:rsid w:val="00EC1BC4"/>
    <w:rsid w:val="00ED15EC"/>
    <w:rsid w:val="00EE3DFB"/>
    <w:rsid w:val="00F31890"/>
    <w:rsid w:val="00F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A3E2B379-FE69-CB40-BAA2-A8B160FD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lseek2.docx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3</cp:revision>
  <dcterms:created xsi:type="dcterms:W3CDTF">2022-03-20T00:10:00Z</dcterms:created>
  <dcterms:modified xsi:type="dcterms:W3CDTF">2022-03-20T00:14:00Z</dcterms:modified>
</cp:coreProperties>
</file>