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1452EC07" w:rsidR="008E6B85" w:rsidRPr="00E700B5" w:rsidRDefault="00116732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4C358802" wp14:editId="1FEDB025">
            <wp:extent cx="7174230" cy="49942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0F66B4"/>
    <w:rsid w:val="00104EA0"/>
    <w:rsid w:val="0010626F"/>
    <w:rsid w:val="001113A2"/>
    <w:rsid w:val="00116732"/>
    <w:rsid w:val="001510EF"/>
    <w:rsid w:val="001871E3"/>
    <w:rsid w:val="00220948"/>
    <w:rsid w:val="002554A2"/>
    <w:rsid w:val="002A6F2E"/>
    <w:rsid w:val="002B0555"/>
    <w:rsid w:val="00372CBC"/>
    <w:rsid w:val="00422F99"/>
    <w:rsid w:val="004332F8"/>
    <w:rsid w:val="0048373E"/>
    <w:rsid w:val="00493123"/>
    <w:rsid w:val="004E5160"/>
    <w:rsid w:val="004E68FF"/>
    <w:rsid w:val="005F34EF"/>
    <w:rsid w:val="006054EA"/>
    <w:rsid w:val="006121F2"/>
    <w:rsid w:val="00616922"/>
    <w:rsid w:val="00740FF0"/>
    <w:rsid w:val="007C1159"/>
    <w:rsid w:val="008613DD"/>
    <w:rsid w:val="008B5BB5"/>
    <w:rsid w:val="008E6B85"/>
    <w:rsid w:val="00984D3D"/>
    <w:rsid w:val="0099400F"/>
    <w:rsid w:val="009B4DD6"/>
    <w:rsid w:val="009D4452"/>
    <w:rsid w:val="00A60AA2"/>
    <w:rsid w:val="00A71132"/>
    <w:rsid w:val="00AC580D"/>
    <w:rsid w:val="00B4191B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2022-03-21T14:35:00Z</dcterms:created>
  <dcterms:modified xsi:type="dcterms:W3CDTF">2022-03-21T14:35:00Z</dcterms:modified>
</cp:coreProperties>
</file>