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7C3614D3" w:rsidR="008E6B85" w:rsidRPr="00E700B5" w:rsidRDefault="001871E3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41C9E793" wp14:editId="432F5295">
            <wp:extent cx="7174230" cy="30562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10626F"/>
    <w:rsid w:val="001871E3"/>
    <w:rsid w:val="002554A2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740FF0"/>
    <w:rsid w:val="008613DD"/>
    <w:rsid w:val="008B5BB5"/>
    <w:rsid w:val="008E6B85"/>
    <w:rsid w:val="0099400F"/>
    <w:rsid w:val="009B4DD6"/>
    <w:rsid w:val="00A60AA2"/>
    <w:rsid w:val="00AC580D"/>
    <w:rsid w:val="00C40D9F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2022-03-21T14:08:00Z</dcterms:created>
  <dcterms:modified xsi:type="dcterms:W3CDTF">2022-03-21T14:09:00Z</dcterms:modified>
</cp:coreProperties>
</file>